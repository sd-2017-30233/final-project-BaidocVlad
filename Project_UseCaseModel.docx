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B7DF4">
        <w:rPr>
          <w:rFonts w:ascii="Times New Roman" w:hAnsi="Times New Roman"/>
        </w:rPr>
        <w:t>&lt;Airport Application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B7DF4">
            <w:pPr>
              <w:pStyle w:val="Tabletext"/>
            </w:pPr>
            <w:r>
              <w:t>&lt;22/03/2017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8B7DF4">
            <w:pPr>
              <w:pStyle w:val="Tabletext"/>
            </w:pPr>
            <w:r>
              <w:t>&lt;</w:t>
            </w:r>
            <w:proofErr w:type="spellStart"/>
            <w:r>
              <w:t>Baidoc</w:t>
            </w:r>
            <w:proofErr w:type="spellEnd"/>
            <w:r>
              <w:t xml:space="preserve"> </w:t>
            </w:r>
            <w:proofErr w:type="spellStart"/>
            <w:r>
              <w:t>Vlad</w:t>
            </w:r>
            <w:proofErr w:type="spellEnd"/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C410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C410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C410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C410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210DA7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</w:p>
    <w:p w:rsidR="00210DA7" w:rsidRDefault="00210DA7">
      <w:pPr>
        <w:pStyle w:val="Title"/>
        <w:rPr>
          <w:rFonts w:ascii="Times New Roman" w:hAnsi="Times New Roman"/>
        </w:rPr>
      </w:pPr>
    </w:p>
    <w:p w:rsidR="00210DA7" w:rsidRDefault="00210DA7">
      <w:pPr>
        <w:pStyle w:val="Title"/>
        <w:rPr>
          <w:rFonts w:ascii="Times New Roman" w:hAnsi="Times New Roman"/>
        </w:rPr>
      </w:pPr>
    </w:p>
    <w:p w:rsidR="00210DA7" w:rsidRDefault="00210DA7">
      <w:pPr>
        <w:pStyle w:val="Title"/>
        <w:rPr>
          <w:rFonts w:ascii="Times New Roman" w:hAnsi="Times New Roman"/>
        </w:rPr>
      </w:pPr>
    </w:p>
    <w:p w:rsidR="008C4393" w:rsidRPr="00D047E9" w:rsidRDefault="00CC410A">
      <w:pPr>
        <w:pStyle w:val="Title"/>
        <w:rPr>
          <w:rFonts w:ascii="Times New Roman" w:hAnsi="Times New Roma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210DA7" w:rsidRDefault="00210DA7" w:rsidP="00210DA7">
      <w:pPr>
        <w:pStyle w:val="Heading1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2" w:name="_Toc254773291"/>
    </w:p>
    <w:p w:rsidR="00210DA7" w:rsidRDefault="00210DA7" w:rsidP="00210DA7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2"/>
    </w:p>
    <w:p w:rsidR="00210DA7" w:rsidRDefault="00210DA7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25pt;height:206.75pt">
            <v:imagedata r:id="rId9" o:title="ADMINISTRATOR"/>
          </v:shape>
        </w:pict>
      </w:r>
      <w:bookmarkStart w:id="3" w:name="_GoBack"/>
      <w:bookmarkEnd w:id="3"/>
    </w:p>
    <w:p w:rsidR="00210DA7" w:rsidRPr="00210DA7" w:rsidRDefault="00210DA7" w:rsidP="00210DA7"/>
    <w:p w:rsidR="00210DA7" w:rsidRPr="00210DA7" w:rsidRDefault="00210DA7" w:rsidP="00210DA7"/>
    <w:p w:rsidR="00210DA7" w:rsidRPr="00210DA7" w:rsidRDefault="00210DA7" w:rsidP="00210DA7"/>
    <w:p w:rsidR="00210DA7" w:rsidRDefault="00210DA7" w:rsidP="00210DA7"/>
    <w:p w:rsidR="008C4393" w:rsidRPr="00210DA7" w:rsidRDefault="00210DA7" w:rsidP="00210DA7">
      <w:pPr>
        <w:jc w:val="center"/>
      </w:pPr>
      <w:r>
        <w:lastRenderedPageBreak/>
        <w:pict>
          <v:shape id="_x0000_i1026" type="#_x0000_t75" style="width:358pt;height:315.1pt">
            <v:imagedata r:id="rId10" o:title="Main"/>
          </v:shape>
        </w:pict>
      </w:r>
    </w:p>
    <w:sectPr w:rsidR="008C4393" w:rsidRPr="00210DA7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0A" w:rsidRDefault="00CC410A">
      <w:pPr>
        <w:spacing w:line="240" w:lineRule="auto"/>
      </w:pPr>
      <w:r>
        <w:separator/>
      </w:r>
    </w:p>
  </w:endnote>
  <w:endnote w:type="continuationSeparator" w:id="0">
    <w:p w:rsidR="00CC410A" w:rsidRDefault="00CC4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C410A">
            <w:fldChar w:fldCharType="begin"/>
          </w:r>
          <w:r w:rsidR="00CC410A">
            <w:instrText xml:space="preserve"> DOCPROPERTY "Company"  \* MERGEFORMAT </w:instrText>
          </w:r>
          <w:r w:rsidR="00CC410A">
            <w:fldChar w:fldCharType="separate"/>
          </w:r>
          <w:r w:rsidR="008B7DF4">
            <w:t>&lt;</w:t>
          </w:r>
          <w:proofErr w:type="spellStart"/>
          <w:r w:rsidR="008B7DF4">
            <w:t>Baidoc</w:t>
          </w:r>
          <w:proofErr w:type="spellEnd"/>
          <w:r w:rsidR="008B7DF4">
            <w:t xml:space="preserve"> </w:t>
          </w:r>
          <w:proofErr w:type="spellStart"/>
          <w:r w:rsidR="008B7DF4">
            <w:t>Vlad</w:t>
          </w:r>
          <w:proofErr w:type="spellEnd"/>
          <w:r w:rsidR="000916B9">
            <w:t>&gt;</w:t>
          </w:r>
          <w:r w:rsidR="00CC410A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B7DF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10DA7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0A" w:rsidRDefault="00CC410A">
      <w:pPr>
        <w:spacing w:line="240" w:lineRule="auto"/>
      </w:pPr>
      <w:r>
        <w:separator/>
      </w:r>
    </w:p>
  </w:footnote>
  <w:footnote w:type="continuationSeparator" w:id="0">
    <w:p w:rsidR="00CC410A" w:rsidRDefault="00CC4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C410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8B7DF4">
      <w:rPr>
        <w:rFonts w:ascii="Arial" w:hAnsi="Arial"/>
        <w:b/>
        <w:sz w:val="36"/>
      </w:rPr>
      <w:t>Baidoc</w:t>
    </w:r>
    <w:proofErr w:type="spellEnd"/>
    <w:r w:rsidR="008B7DF4">
      <w:rPr>
        <w:rFonts w:ascii="Arial" w:hAnsi="Arial"/>
        <w:b/>
        <w:sz w:val="36"/>
      </w:rPr>
      <w:t xml:space="preserve"> </w:t>
    </w:r>
    <w:proofErr w:type="spellStart"/>
    <w:r w:rsidR="008B7DF4">
      <w:rPr>
        <w:rFonts w:ascii="Arial" w:hAnsi="Arial"/>
        <w:b/>
        <w:sz w:val="36"/>
      </w:rPr>
      <w:t>Vlad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CC410A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C410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B7DF4">
            <w:t>&lt;Airport Application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B7DF4">
          <w:r>
            <w:t xml:space="preserve">  Date:  &lt;22/03/2017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10DA7"/>
    <w:rsid w:val="002D02EB"/>
    <w:rsid w:val="0056530F"/>
    <w:rsid w:val="00570E86"/>
    <w:rsid w:val="00664E4B"/>
    <w:rsid w:val="006C543D"/>
    <w:rsid w:val="008B7DF4"/>
    <w:rsid w:val="008C4393"/>
    <w:rsid w:val="0090593F"/>
    <w:rsid w:val="00C709E3"/>
    <w:rsid w:val="00CC410A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48</TotalTime>
  <Pages>1</Pages>
  <Words>63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Dudulinho</cp:lastModifiedBy>
  <cp:revision>6</cp:revision>
  <dcterms:created xsi:type="dcterms:W3CDTF">2010-02-24T09:14:00Z</dcterms:created>
  <dcterms:modified xsi:type="dcterms:W3CDTF">2017-03-22T12:09:00Z</dcterms:modified>
</cp:coreProperties>
</file>